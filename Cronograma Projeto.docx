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ata:"/>
        <w:tag w:val="Data:"/>
        <w:id w:val="1339897143"/>
        <w:placeholder>
          <w:docPart w:val="C670DE4D9D2E4C14A9B276E85D3789BD"/>
        </w:placeholder>
        <w:temporary/>
        <w:showingPlcHdr/>
        <w15:appearance w15:val="hidden"/>
      </w:sdtPr>
      <w:sdtEndPr/>
      <w:sdtContent>
        <w:p w:rsidR="001069F9" w:rsidRDefault="00B23B2D">
          <w:pPr>
            <w:pStyle w:val="Data"/>
          </w:pPr>
          <w:r>
            <w:rPr>
              <w:lang w:val="pt-BR" w:bidi="pt-BR"/>
            </w:rPr>
            <w:t>DATA</w:t>
          </w:r>
        </w:p>
      </w:sdtContent>
    </w:sdt>
    <w:p w:rsidR="00C976B1" w:rsidRPr="00196CCF" w:rsidRDefault="006646AA">
      <w:pPr>
        <w:pStyle w:val="Ttulo"/>
        <w:rPr>
          <w:u w:val="single"/>
        </w:rPr>
      </w:pPr>
      <w:sdt>
        <w:sdtPr>
          <w:alias w:val="Título:"/>
          <w:tag w:val="Título:"/>
          <w:id w:val="992226233"/>
          <w:placeholder>
            <w:docPart w:val="5C2E31A215354B159184091EF3947E97"/>
          </w:placeholder>
          <w:temporary/>
          <w:showingPlcHdr/>
          <w15:appearance w15:val="hidden"/>
        </w:sdtPr>
        <w:sdtEndPr/>
        <w:sdtContent>
          <w:r w:rsidR="00B23B2D">
            <w:rPr>
              <w:lang w:val="pt-BR" w:bidi="pt-BR"/>
            </w:rPr>
            <w:t>Título</w:t>
          </w:r>
        </w:sdtContent>
      </w:sdt>
    </w:p>
    <w:p w:rsidR="00B23B2D" w:rsidRDefault="006646AA" w:rsidP="00B23B2D">
      <w:pPr>
        <w:pStyle w:val="Subttulo"/>
        <w:rPr>
          <w:caps w:val="0"/>
          <w:color w:val="595959" w:themeColor="text1" w:themeTint="A6"/>
          <w:sz w:val="22"/>
          <w:szCs w:val="22"/>
        </w:rPr>
      </w:pPr>
      <w:sdt>
        <w:sdtPr>
          <w:alias w:val="NOME DO ALUNO:"/>
          <w:tag w:val="NOME DO ALUNO:"/>
          <w:id w:val="-1806774213"/>
          <w:placeholder>
            <w:docPart w:val="805F9F41F47241668A6429F1446FAC5B"/>
          </w:placeholder>
          <w:temporary/>
          <w:showingPlcHdr/>
          <w15:appearance w15:val="hidden"/>
        </w:sdtPr>
        <w:sdtEndPr/>
        <w:sdtContent>
          <w:r w:rsidR="00B23B2D">
            <w:rPr>
              <w:lang w:val="pt-BR" w:bidi="pt-BR"/>
            </w:rPr>
            <w:t>NOME DO ALUNO</w:t>
          </w:r>
        </w:sdtContent>
      </w:sdt>
      <w:r w:rsidR="00B23B2D">
        <w:rPr>
          <w:lang w:val="pt-BR" w:bidi="pt-BR"/>
        </w:rPr>
        <w:t xml:space="preserve"> | </w:t>
      </w:r>
      <w:sdt>
        <w:sdtPr>
          <w:alias w:val="NOME DO CURSO:"/>
          <w:tag w:val="NOME DO CURSO:"/>
          <w:id w:val="-444079571"/>
          <w:placeholder>
            <w:docPart w:val="28A3F0ACC91D46A59B6C409B4DE0A47A"/>
          </w:placeholder>
          <w:temporary/>
          <w:showingPlcHdr/>
          <w15:appearance w15:val="hidden"/>
        </w:sdtPr>
        <w:sdtEndPr/>
        <w:sdtContent>
          <w:r w:rsidR="00B23B2D">
            <w:rPr>
              <w:lang w:val="pt-BR" w:bidi="pt-BR"/>
            </w:rPr>
            <w:t>NOME DO CURSO</w:t>
          </w:r>
        </w:sdtContent>
      </w:sdt>
      <w:r w:rsidR="00B23B2D">
        <w:rPr>
          <w:lang w:val="pt-BR" w:bidi="pt-BR"/>
        </w:rPr>
        <w:t xml:space="preserve"> | </w:t>
      </w:r>
      <w:sdt>
        <w:sdtPr>
          <w:alias w:val="NOME DO INSTRUTOR/HORÁRIO DA AULA/PERÍODO:"/>
          <w:tag w:val="NOME DO INSTRUTOR/HORÁRIO DA AULA/PERÍODO:"/>
          <w:id w:val="-795373372"/>
          <w:placeholder>
            <w:docPart w:val="8431E1914DE944A3A5CB6B2125D6AAED"/>
          </w:placeholder>
          <w:temporary/>
          <w:showingPlcHdr/>
          <w15:appearance w15:val="hidden"/>
        </w:sdtPr>
        <w:sdtEndPr/>
        <w:sdtContent>
          <w:r w:rsidR="00B23B2D">
            <w:rPr>
              <w:lang w:val="pt-BR" w:bidi="pt-BR"/>
            </w:rPr>
            <w:t>NOME DO INSTRUTOR/HORÁRIO DA AULA/PERÍODO</w:t>
          </w:r>
        </w:sdtContent>
      </w:sdt>
    </w:p>
    <w:sdt>
      <w:sdtPr>
        <w:alias w:val="Data:"/>
        <w:tag w:val="Data:"/>
        <w:id w:val="-1015618425"/>
        <w:placeholder>
          <w:docPart w:val="27AA3B2F667C4BACA5BCCD2F7944D998"/>
        </w:placeholder>
        <w:temporary/>
        <w:showingPlcHdr/>
        <w15:appearance w15:val="hidden"/>
      </w:sdtPr>
      <w:sdtEndPr/>
      <w:sdtContent>
        <w:p w:rsidR="00B23B2D" w:rsidRDefault="00B23B2D" w:rsidP="00B23B2D">
          <w:r>
            <w:rPr>
              <w:lang w:val="pt-BR" w:bidi="pt-BR"/>
            </w:rPr>
            <w:t>Para começar imediatamente, clique em qualquer texto de espaço reservado (como este) e comece a digitar para substituí-lo por seu próprio texto.</w:t>
          </w:r>
        </w:p>
        <w:p w:rsidR="00B23B2D" w:rsidRDefault="00B23B2D" w:rsidP="00B23B2D">
          <w:r>
            <w:rPr>
              <w:lang w:val="pt-BR"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  <w:p w:rsidR="001069F9" w:rsidRPr="00B23B2D" w:rsidRDefault="00B23B2D" w:rsidP="00032192">
          <w:pPr>
            <w:rPr>
              <w:caps/>
            </w:rPr>
          </w:pPr>
          <w:r>
            <w:rPr>
              <w:lang w:val="pt-BR" w:bidi="pt-BR"/>
            </w:rPr>
            <w:t>Encontre ferramentas ainda mais fáceis de usar na guia Inserir, como ferramentas para adicionar um hiperlink ou inserir um comentário.</w:t>
          </w:r>
        </w:p>
      </w:sdtContent>
    </w:sdt>
    <w:tbl>
      <w:tblPr>
        <w:tblStyle w:val="Tabeladelistasdetarefas"/>
        <w:tblW w:w="5000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818"/>
        <w:gridCol w:w="2963"/>
        <w:gridCol w:w="1653"/>
        <w:gridCol w:w="1204"/>
      </w:tblGrid>
      <w:tr w:rsidR="00C976B1" w:rsidTr="00565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fa:"/>
            <w:tag w:val="Tarefa:"/>
            <w:id w:val="198206160"/>
            <w:placeholder>
              <w:docPart w:val="6E7A2466D77B4D39860554159A3E1FB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18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C976B1" w:rsidRDefault="00A124EC" w:rsidP="00A124EC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963" w:type="dxa"/>
            <w:vAlign w:val="bottom"/>
          </w:tcPr>
          <w:p w:rsidR="00C976B1" w:rsidRDefault="006646AA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a de conclusão:"/>
                <w:tag w:val="Data de conclusão:"/>
                <w:id w:val="1069231499"/>
                <w:placeholder>
                  <w:docPart w:val="34DAE2595DBF44BF98EF1FA591A59A5C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rPr>
                    <w:lang w:val="pt-BR" w:bidi="pt-BR"/>
                  </w:rPr>
                  <w:t>Data de Conclusão</w:t>
                </w:r>
              </w:sdtContent>
            </w:sdt>
          </w:p>
        </w:tc>
        <w:tc>
          <w:tcPr>
            <w:tcW w:w="1653" w:type="dxa"/>
            <w:vAlign w:val="bottom"/>
          </w:tcPr>
          <w:p w:rsidR="00C976B1" w:rsidRDefault="006646AA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ONCLUÍDA:"/>
                <w:tag w:val="CONCLUÍDA:"/>
                <w:id w:val="200599063"/>
                <w:placeholder>
                  <w:docPart w:val="A1C2AA58600249789FC2FC8F05E8B450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rPr>
                    <w:lang w:val="pt-BR" w:bidi="pt-BR"/>
                  </w:rPr>
                  <w:t>Concluída</w:t>
                </w:r>
              </w:sdtContent>
            </w:sdt>
          </w:p>
        </w:tc>
        <w:tc>
          <w:tcPr>
            <w:tcW w:w="1204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C976B1" w:rsidRDefault="006646AA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Iniciais:"/>
                <w:tag w:val="Iniciais:"/>
                <w:id w:val="-1682498517"/>
                <w:placeholder>
                  <w:docPart w:val="F4B947EDCBBB4EBFA4D21F86E729DAFB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rPr>
                    <w:lang w:val="pt-BR" w:bidi="pt-BR"/>
                  </w:rPr>
                  <w:t>Iniciais</w:t>
                </w:r>
              </w:sdtContent>
            </w:sdt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>
            <w:bookmarkStart w:id="0" w:name="_GoBack"/>
            <w:bookmarkEnd w:id="0"/>
          </w:p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56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56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:rsidR="00C976B1" w:rsidRDefault="00C976B1" w:rsidP="00C976B1"/>
        </w:tc>
        <w:tc>
          <w:tcPr>
            <w:tcW w:w="296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6AA" w:rsidRDefault="006646AA">
      <w:pPr>
        <w:spacing w:after="0" w:line="240" w:lineRule="auto"/>
      </w:pPr>
      <w:r>
        <w:separator/>
      </w:r>
    </w:p>
  </w:endnote>
  <w:endnote w:type="continuationSeparator" w:id="0">
    <w:p w:rsidR="006646AA" w:rsidRDefault="0066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196CCF">
      <w:rPr>
        <w:noProof/>
        <w:lang w:val="pt-BR" w:bidi="pt-BR"/>
      </w:rPr>
      <w:t>0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6AA" w:rsidRDefault="006646AA">
      <w:pPr>
        <w:spacing w:after="0" w:line="240" w:lineRule="auto"/>
      </w:pPr>
      <w:r>
        <w:separator/>
      </w:r>
    </w:p>
  </w:footnote>
  <w:footnote w:type="continuationSeparator" w:id="0">
    <w:p w:rsidR="006646AA" w:rsidRDefault="0066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F0"/>
    <w:rsid w:val="00032192"/>
    <w:rsid w:val="001069F9"/>
    <w:rsid w:val="00196CCF"/>
    <w:rsid w:val="00374ACF"/>
    <w:rsid w:val="00432943"/>
    <w:rsid w:val="00565222"/>
    <w:rsid w:val="00582082"/>
    <w:rsid w:val="006646AA"/>
    <w:rsid w:val="009B7D25"/>
    <w:rsid w:val="00A124EC"/>
    <w:rsid w:val="00B23B2D"/>
    <w:rsid w:val="00B847F3"/>
    <w:rsid w:val="00C37065"/>
    <w:rsid w:val="00C976B1"/>
    <w:rsid w:val="00E234F0"/>
    <w:rsid w:val="00F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000DD5-5DDB-4D61-B341-7811FCE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aChar">
    <w:name w:val="Data Char"/>
    <w:basedOn w:val="Fontepargpadro"/>
    <w:link w:val="Data"/>
    <w:uiPriority w:val="1"/>
    <w:rsid w:val="009B7D25"/>
    <w:rPr>
      <w:caps/>
      <w:color w:val="000000" w:themeColor="text1"/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har">
    <w:name w:val="Título Char"/>
    <w:basedOn w:val="Fontepargpadro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har">
    <w:name w:val="Subtítulo Char"/>
    <w:basedOn w:val="Fontepargpadro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sdetarefas">
    <w:name w:val="Tabela de listas de tarefas"/>
    <w:basedOn w:val="Tabela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Rodap">
    <w:name w:val="footer"/>
    <w:basedOn w:val="Normal"/>
    <w:link w:val="Rodap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A124EC"/>
    <w:rPr>
      <w:color w:val="404040" w:themeColor="text1" w:themeTint="BF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124EC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4EC"/>
  </w:style>
  <w:style w:type="character" w:customStyle="1" w:styleId="Ttulo3Char">
    <w:name w:val="Título 3 Char"/>
    <w:basedOn w:val="Fontepargpadro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embloco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9B7D25"/>
    <w:rPr>
      <w:i/>
      <w:iCs/>
      <w:color w:val="0D5975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AC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74AC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74AC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74AC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4AC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4AC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74AC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74AC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4AC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4AC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74AC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.leite\AppData\Roaming\Microsoft\Templates\Lista%20de%20tarefas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70DE4D9D2E4C14A9B276E85D378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75A0AA-6573-431E-A2BC-45229A74D14C}"/>
      </w:docPartPr>
      <w:docPartBody>
        <w:p w:rsidR="00000000" w:rsidRDefault="00F21C14">
          <w:pPr>
            <w:pStyle w:val="C670DE4D9D2E4C14A9B276E85D3789BD"/>
          </w:pPr>
          <w:r>
            <w:rPr>
              <w:lang w:bidi="pt-BR"/>
            </w:rPr>
            <w:t>DATA</w:t>
          </w:r>
        </w:p>
      </w:docPartBody>
    </w:docPart>
    <w:docPart>
      <w:docPartPr>
        <w:name w:val="5C2E31A215354B159184091EF3947E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B4697-EAFA-4517-B21F-5DCA44CBF7DA}"/>
      </w:docPartPr>
      <w:docPartBody>
        <w:p w:rsidR="00000000" w:rsidRDefault="00F21C14">
          <w:pPr>
            <w:pStyle w:val="5C2E31A215354B159184091EF3947E97"/>
          </w:pPr>
          <w:r>
            <w:rPr>
              <w:lang w:bidi="pt-BR"/>
            </w:rPr>
            <w:t>Título</w:t>
          </w:r>
        </w:p>
      </w:docPartBody>
    </w:docPart>
    <w:docPart>
      <w:docPartPr>
        <w:name w:val="805F9F41F47241668A6429F1446FA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2F417C-6EE0-45F9-A48D-AEFB3A3CB605}"/>
      </w:docPartPr>
      <w:docPartBody>
        <w:p w:rsidR="00000000" w:rsidRDefault="00F21C14">
          <w:pPr>
            <w:pStyle w:val="805F9F41F47241668A6429F1446FAC5B"/>
          </w:pPr>
          <w:r>
            <w:rPr>
              <w:lang w:bidi="pt-BR"/>
            </w:rPr>
            <w:t>NOME DO ALUNO</w:t>
          </w:r>
        </w:p>
      </w:docPartBody>
    </w:docPart>
    <w:docPart>
      <w:docPartPr>
        <w:name w:val="28A3F0ACC91D46A59B6C409B4DE0A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2F3A47-BC99-4141-93D3-A656E4FF072F}"/>
      </w:docPartPr>
      <w:docPartBody>
        <w:p w:rsidR="00000000" w:rsidRDefault="00F21C14">
          <w:pPr>
            <w:pStyle w:val="28A3F0ACC91D46A59B6C409B4DE0A47A"/>
          </w:pPr>
          <w:r>
            <w:rPr>
              <w:lang w:bidi="pt-BR"/>
            </w:rPr>
            <w:t>NOME DO CURSO</w:t>
          </w:r>
        </w:p>
      </w:docPartBody>
    </w:docPart>
    <w:docPart>
      <w:docPartPr>
        <w:name w:val="8431E1914DE944A3A5CB6B2125D6AA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545377-C6C0-4C80-BABB-46DCD5CBDD4F}"/>
      </w:docPartPr>
      <w:docPartBody>
        <w:p w:rsidR="00000000" w:rsidRDefault="00F21C14">
          <w:pPr>
            <w:pStyle w:val="8431E1914DE944A3A5CB6B2125D6AAED"/>
          </w:pPr>
          <w:r>
            <w:rPr>
              <w:lang w:bidi="pt-BR"/>
            </w:rPr>
            <w:t>NOME DO INSTRUTOR/HORÁRIO DA AULA/PERÍODO</w:t>
          </w:r>
        </w:p>
      </w:docPartBody>
    </w:docPart>
    <w:docPart>
      <w:docPartPr>
        <w:name w:val="27AA3B2F667C4BACA5BCCD2F7944D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B9BBA9-59B7-403E-9123-2ADF14725E80}"/>
      </w:docPartPr>
      <w:docPartBody>
        <w:p w:rsidR="006A666E" w:rsidRDefault="00F21C14" w:rsidP="00B23B2D">
          <w:r>
            <w:rPr>
              <w:lang w:bidi="pt-BR"/>
            </w:rPr>
            <w:t>Para começar imediatamente, clique em qualquer texto de espaço reservado (como este) e comece a digitar para substituí-lo por seu próprio texto.</w:t>
          </w:r>
        </w:p>
        <w:p w:rsidR="006A666E" w:rsidRDefault="00F21C14" w:rsidP="00B23B2D">
          <w:r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  <w:p w:rsidR="00000000" w:rsidRDefault="00F21C14">
          <w:pPr>
            <w:pStyle w:val="27AA3B2F667C4BACA5BCCD2F7944D998"/>
          </w:pPr>
          <w:r>
            <w:rPr>
              <w:lang w:bidi="pt-BR"/>
            </w:rPr>
            <w:t>Encontre ferramentas ainda mais fáceis de usar na guia Inserir, como ferramentas para adicio</w:t>
          </w:r>
          <w:r>
            <w:rPr>
              <w:lang w:bidi="pt-BR"/>
            </w:rPr>
            <w:t>nar um hiperlink ou inserir um comentário.</w:t>
          </w:r>
        </w:p>
      </w:docPartBody>
    </w:docPart>
    <w:docPart>
      <w:docPartPr>
        <w:name w:val="6E7A2466D77B4D39860554159A3E1F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E3591F-765E-4C09-9AAC-1A3D7273F7CB}"/>
      </w:docPartPr>
      <w:docPartBody>
        <w:p w:rsidR="00000000" w:rsidRDefault="00F21C14">
          <w:pPr>
            <w:pStyle w:val="6E7A2466D77B4D39860554159A3E1FB9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34DAE2595DBF44BF98EF1FA591A59A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A8C7D-EDFA-4DB0-ABD1-A881D376DC26}"/>
      </w:docPartPr>
      <w:docPartBody>
        <w:p w:rsidR="00000000" w:rsidRDefault="00F21C14">
          <w:pPr>
            <w:pStyle w:val="34DAE2595DBF44BF98EF1FA591A59A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1C2AA58600249789FC2FC8F05E8B4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C079CD-F41F-4284-B014-59333FACC3FF}"/>
      </w:docPartPr>
      <w:docPartBody>
        <w:p w:rsidR="00000000" w:rsidRDefault="00F21C14">
          <w:pPr>
            <w:pStyle w:val="A1C2AA58600249789FC2FC8F05E8B450"/>
          </w:pPr>
          <w:r>
            <w:rPr>
              <w:lang w:bidi="pt-BR"/>
            </w:rPr>
            <w:t>Concluída</w:t>
          </w:r>
        </w:p>
      </w:docPartBody>
    </w:docPart>
    <w:docPart>
      <w:docPartPr>
        <w:name w:val="F4B947EDCBBB4EBFA4D21F86E729DA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109F1B-868F-4CA9-93C5-D68C266CFA06}"/>
      </w:docPartPr>
      <w:docPartBody>
        <w:p w:rsidR="00000000" w:rsidRDefault="00F21C14">
          <w:pPr>
            <w:pStyle w:val="F4B947EDCBBB4EBFA4D21F86E729DAFB"/>
          </w:pPr>
          <w:r>
            <w:rPr>
              <w:lang w:bidi="pt-BR"/>
            </w:rPr>
            <w:t>Iniciais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14"/>
    <w:rsid w:val="00F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70DE4D9D2E4C14A9B276E85D3789BD">
    <w:name w:val="C670DE4D9D2E4C14A9B276E85D3789BD"/>
  </w:style>
  <w:style w:type="paragraph" w:customStyle="1" w:styleId="5C2E31A215354B159184091EF3947E97">
    <w:name w:val="5C2E31A215354B159184091EF3947E97"/>
  </w:style>
  <w:style w:type="paragraph" w:customStyle="1" w:styleId="805F9F41F47241668A6429F1446FAC5B">
    <w:name w:val="805F9F41F47241668A6429F1446FAC5B"/>
  </w:style>
  <w:style w:type="paragraph" w:customStyle="1" w:styleId="28A3F0ACC91D46A59B6C409B4DE0A47A">
    <w:name w:val="28A3F0ACC91D46A59B6C409B4DE0A47A"/>
  </w:style>
  <w:style w:type="paragraph" w:customStyle="1" w:styleId="8431E1914DE944A3A5CB6B2125D6AAED">
    <w:name w:val="8431E1914DE944A3A5CB6B2125D6AAED"/>
  </w:style>
  <w:style w:type="paragraph" w:customStyle="1" w:styleId="27AA3B2F667C4BACA5BCCD2F7944D998">
    <w:name w:val="27AA3B2F667C4BACA5BCCD2F7944D998"/>
  </w:style>
  <w:style w:type="paragraph" w:customStyle="1" w:styleId="6E7A2466D77B4D39860554159A3E1FB9">
    <w:name w:val="6E7A2466D77B4D39860554159A3E1FB9"/>
  </w:style>
  <w:style w:type="paragraph" w:customStyle="1" w:styleId="34DAE2595DBF44BF98EF1FA591A59A5C">
    <w:name w:val="34DAE2595DBF44BF98EF1FA591A59A5C"/>
  </w:style>
  <w:style w:type="paragraph" w:customStyle="1" w:styleId="A1C2AA58600249789FC2FC8F05E8B450">
    <w:name w:val="A1C2AA58600249789FC2FC8F05E8B450"/>
  </w:style>
  <w:style w:type="paragraph" w:customStyle="1" w:styleId="F4B947EDCBBB4EBFA4D21F86E729DAFB">
    <w:name w:val="F4B947EDCBBB4EBFA4D21F86E729D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 de tarefas do projeto.dotx</Template>
  <TotalTime>3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Gurgel Leite</dc:creator>
  <cp:keywords/>
  <cp:lastModifiedBy>Lucas Gurgel Leite</cp:lastModifiedBy>
  <cp:revision>1</cp:revision>
  <dcterms:created xsi:type="dcterms:W3CDTF">2019-06-27T14:25:00Z</dcterms:created>
  <dcterms:modified xsi:type="dcterms:W3CDTF">2019-06-27T14:29:00Z</dcterms:modified>
  <cp:version/>
</cp:coreProperties>
</file>